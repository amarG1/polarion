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docPartObj>
          <w:docPartGallery w:val="Table of Contents"/>
          <w:docPartUnique/>
        </w:docPartObj>
      </w:sdtPr>
      <w:sdtContent>
        <w:p>
          <w:pPr>
            <w:spacing w:before="120"/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>
          <w:r>
            <w:fldChar w:fldCharType="end"/>
          </w:r>
        </w:p>
      </w:sdtContent>
    </w:sdt>
    <w:p>
      <w:pPr>
        <w:pStyle w:val="Normal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 Paragraph"/>
      </w:pPr>
      <w:r>
        <w:t>List paragraph</w:t>
      </w:r>
    </w:p>
    <w:p>
      <w:pPr>
        <w:pStyle w:val="Normal"/>
      </w:pPr>
      <w:r>
        <w:t>Caption</w:t>
      </w:r>
    </w:p>
    <w:p>
      <w:pPr/>
    </w:p>
    <w:sectPr w:rsidRPr="00CF61F7" w:rsidR="00CF61F7" w:rsidSect="00123633">
      <w:pgSz w:w="12240" w:h="15840" w:code="1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F166C0" w:rsidRDefault="00F166C0">
      <w:r>
        <w:separator/>
      </w:r>
    </w:p>
  </w:endnote>
  <w:endnote w:type="continuationSeparator" w:id="0">
    <w:p w:rsidR="00F166C0" w:rsidRDefault="00F166C0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monospaced for SAP"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F166C0" w:rsidRDefault="00F166C0">
      <w:r>
        <w:separator/>
      </w:r>
    </w:p>
  </w:footnote>
  <w:footnote w:type="continuationSeparator" w:id="0">
    <w:p w:rsidR="00F166C0" w:rsidRDefault="00F166C0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FFFFFF7C"/>
    <w:multiLevelType w:val="singleLevel"/>
    <w:tmpl w:val="B46037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03015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0433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FB4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408AC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3F5657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44E44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25D5091"/>
    <w:multiLevelType w:val="hybridMultilevel"/>
    <w:tmpl w:val="2E9A36CA"/>
    <w:lvl w:ilvl="0" w:tplc="5FC213E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366E661E">
      <w:start w:val="1"/>
      <w:numFmt w:val="bullet"/>
      <w:pStyle w:val="ListSubBullet2"/>
      <w:lvlText w:val="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>
    <w:nsid w:val="081E0BE6"/>
    <w:multiLevelType w:val="hybridMultilevel"/>
    <w:tmpl w:val="45BCAB1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9">
    <w:nsid w:val="091E6833"/>
    <w:multiLevelType w:val="hybridMultilevel"/>
    <w:tmpl w:val="9190BE92"/>
    <w:lvl w:ilvl="0" w:tplc="6D86223E">
      <w:start w:val="1"/>
      <w:numFmt w:val="bullet"/>
      <w:lvlText w:val=""/>
      <w:lvlJc w:val="left"/>
      <w:pPr>
        <w:tabs>
          <w:tab w:val="num" w:pos="4147"/>
        </w:tabs>
        <w:ind w:left="4147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hint="default" w:ascii="Wingdings" w:hAnsi="Wingdings"/>
      </w:rPr>
    </w:lvl>
    <w:lvl w:ilvl="3" w:tplc="3640B692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7387"/>
        </w:tabs>
        <w:ind w:left="7387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8107"/>
        </w:tabs>
        <w:ind w:left="8107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8827"/>
        </w:tabs>
        <w:ind w:left="8827" w:hanging="360"/>
      </w:pPr>
      <w:rPr>
        <w:rFonts w:hint="default" w:ascii="Wingdings" w:hAnsi="Wingdings"/>
      </w:rPr>
    </w:lvl>
  </w:abstractNum>
  <w:abstractNum w:abstractNumId="10">
    <w:nsid w:val="0C362CEA"/>
    <w:multiLevelType w:val="hybridMultilevel"/>
    <w:tmpl w:val="851263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tru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tru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tru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tru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tru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tru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tru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tru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F7244A3"/>
    <w:multiLevelType w:val="hybridMultilevel"/>
    <w:tmpl w:val="ECF61C3C"/>
    <w:lvl w:ilvl="0" w:tplc="75A0D726">
      <w:start w:val="1"/>
      <w:numFmt w:val="decimal"/>
      <w:lvlText w:val="Table %1: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snapToGrid w:val="false"/>
        <w:vanish w:val="false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false"/>
      </w:rPr>
    </w:lvl>
    <w:lvl w:ilvl="1" w:tplc="FFFFFFFF" w:tentative="tru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tru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true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true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true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true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true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tru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11954674"/>
    <w:multiLevelType w:val="multilevel"/>
    <w:tmpl w:val="98FEBF2E"/>
    <w:lvl w:ilvl="0">
      <w:start w:val="1"/>
      <w:numFmt w:val="decimal"/>
      <w:pStyle w:val="Heading1"/>
      <w:lvlText w:val="%1."/>
      <w:lvlJc w:val="righ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pStyle w:val="Heading2"/>
      <w:lvlText w:val="%1.%2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tabs>
          <w:tab w:val="num" w:pos="1440"/>
        </w:tabs>
        <w:ind w:left="1440" w:hanging="216"/>
      </w:pPr>
      <w:rPr>
        <w:rFonts w:hint="default"/>
        <w:b w:val="false"/>
        <w:i w:val="false"/>
      </w:rPr>
    </w:lvl>
    <w:lvl w:ilvl="3">
      <w:start w:val="1"/>
      <w:numFmt w:val="decimal"/>
      <w:pStyle w:val="Heading4"/>
      <w:lvlText w:val="%1.%2.%3.%4."/>
      <w:lvlJc w:val="right"/>
      <w:pPr>
        <w:tabs>
          <w:tab w:val="num" w:pos="2376"/>
        </w:tabs>
        <w:ind w:left="2376" w:hanging="21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04"/>
        </w:tabs>
        <w:ind w:left="2304" w:hanging="180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04"/>
        </w:tabs>
        <w:ind w:left="3744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824"/>
        </w:tabs>
        <w:ind w:left="446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544"/>
        </w:tabs>
        <w:ind w:left="5184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264"/>
        </w:tabs>
        <w:ind w:left="5904" w:firstLine="0"/>
      </w:pPr>
      <w:rPr>
        <w:rFonts w:hint="default"/>
      </w:rPr>
    </w:lvl>
  </w:abstractNum>
  <w:abstractNum w:abstractNumId="13">
    <w:nsid w:val="1224194E"/>
    <w:multiLevelType w:val="multilevel"/>
    <w:tmpl w:val="A09042C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 w:val="false"/>
        <w:i w:val="fals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none"/>
      <w:pStyle w:val="Heading5"/>
      <w:lvlText w:val="%1.%2.%3.%4.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400" w:firstLine="0"/>
      </w:pPr>
      <w:rPr>
        <w:rFonts w:hint="default"/>
      </w:rPr>
    </w:lvl>
  </w:abstractNum>
  <w:abstractNum w:abstractNumId="14">
    <w:nsid w:val="235E0491"/>
    <w:multiLevelType w:val="hybridMultilevel"/>
    <w:tmpl w:val="14684E0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5">
    <w:nsid w:val="2C685C15"/>
    <w:multiLevelType w:val="hybridMultilevel"/>
    <w:tmpl w:val="A50C6822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hint="default" w:ascii="Wingdings" w:hAnsi="Wingdings"/>
      </w:rPr>
    </w:lvl>
  </w:abstractNum>
  <w:abstractNum w:abstractNumId="16">
    <w:nsid w:val="3CC47ACD"/>
    <w:multiLevelType w:val="hybridMultilevel"/>
    <w:tmpl w:val="DEF8931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7">
    <w:nsid w:val="51323EE0"/>
    <w:multiLevelType w:val="hybridMultilevel"/>
    <w:tmpl w:val="ED70A3C4"/>
    <w:lvl w:ilvl="0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hint="default" w:ascii="Symbol" w:hAnsi="Symbol"/>
      </w:rPr>
    </w:lvl>
    <w:lvl w:ilvl="1" w:tentative="true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hint="default" w:ascii="Courier New" w:hAnsi="Courier New" w:cs="Courier New"/>
      </w:rPr>
    </w:lvl>
    <w:lvl w:ilvl="2" w:tentative="true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hint="default" w:ascii="Wingdings" w:hAnsi="Wingdings"/>
      </w:rPr>
    </w:lvl>
    <w:lvl w:ilvl="3">
      <w:start w:val="1"/>
      <w:numFmt w:val="bullet"/>
      <w:pStyle w:val="ListSubBullet4"/>
      <w:lvlText w:val=""/>
      <w:lvlJc w:val="left"/>
      <w:pPr>
        <w:tabs>
          <w:tab w:val="num" w:pos="5227"/>
        </w:tabs>
        <w:ind w:left="5227" w:hanging="360"/>
      </w:pPr>
      <w:rPr>
        <w:rFonts w:hint="default" w:ascii="Symbol" w:hAnsi="Symbol"/>
      </w:rPr>
    </w:lvl>
    <w:lvl w:ilvl="4" w:tentative="true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hint="default" w:ascii="Courier New" w:hAnsi="Courier New" w:cs="Courier New"/>
      </w:rPr>
    </w:lvl>
    <w:lvl w:ilvl="5" w:tentative="true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hint="default" w:ascii="Wingdings" w:hAnsi="Wingdings"/>
      </w:rPr>
    </w:lvl>
    <w:lvl w:ilvl="6" w:tentative="true">
      <w:start w:val="1"/>
      <w:numFmt w:val="bullet"/>
      <w:lvlText w:val=""/>
      <w:lvlJc w:val="left"/>
      <w:pPr>
        <w:tabs>
          <w:tab w:val="num" w:pos="7387"/>
        </w:tabs>
        <w:ind w:left="7387" w:hanging="360"/>
      </w:pPr>
      <w:rPr>
        <w:rFonts w:hint="default" w:ascii="Symbol" w:hAnsi="Symbol"/>
      </w:rPr>
    </w:lvl>
    <w:lvl w:ilvl="7" w:tentative="true">
      <w:start w:val="1"/>
      <w:numFmt w:val="bullet"/>
      <w:lvlText w:val="o"/>
      <w:lvlJc w:val="left"/>
      <w:pPr>
        <w:tabs>
          <w:tab w:val="num" w:pos="8107"/>
        </w:tabs>
        <w:ind w:left="8107" w:hanging="360"/>
      </w:pPr>
      <w:rPr>
        <w:rFonts w:hint="default" w:ascii="Courier New" w:hAnsi="Courier New" w:cs="Courier New"/>
      </w:rPr>
    </w:lvl>
    <w:lvl w:ilvl="8" w:tentative="true">
      <w:start w:val="1"/>
      <w:numFmt w:val="bullet"/>
      <w:lvlText w:val=""/>
      <w:lvlJc w:val="left"/>
      <w:pPr>
        <w:tabs>
          <w:tab w:val="num" w:pos="8827"/>
        </w:tabs>
        <w:ind w:left="8827" w:hanging="360"/>
      </w:pPr>
      <w:rPr>
        <w:rFonts w:hint="default" w:ascii="Wingdings" w:hAnsi="Wingdings"/>
      </w:rPr>
    </w:lvl>
  </w:abstractNum>
  <w:abstractNum w:abstractNumId="18">
    <w:nsid w:val="56FE2862"/>
    <w:multiLevelType w:val="multilevel"/>
    <w:tmpl w:val="14684E0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9">
    <w:nsid w:val="5A7C13B6"/>
    <w:multiLevelType w:val="hybridMultilevel"/>
    <w:tmpl w:val="182A5512"/>
    <w:lvl w:ilvl="0">
      <w:start w:val="1"/>
      <w:numFmt w:val="bullet"/>
      <w:pStyle w:val="ListBullet3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2" w:tentative="tru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entative="tru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entative="tru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entative="tru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entative="tru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0">
    <w:nsid w:val="60E33D14"/>
    <w:multiLevelType w:val="hybridMultilevel"/>
    <w:tmpl w:val="C53C42F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tru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21">
    <w:nsid w:val="62726D3A"/>
    <w:multiLevelType w:val="hybridMultilevel"/>
    <w:tmpl w:val="C6CAB144"/>
    <w:lvl w:ilvl="0">
      <w:start w:val="1"/>
      <w:numFmt w:val="decimal"/>
      <w:lvlText w:val="Figure %1."/>
      <w:lvlJc w:val="left"/>
      <w:pPr>
        <w:tabs>
          <w:tab w:val="num" w:pos="5040"/>
        </w:tabs>
        <w:ind w:left="3672" w:firstLine="1008"/>
      </w:pPr>
      <w:rPr>
        <w:rFonts w:hint="default"/>
      </w:rPr>
    </w:lvl>
    <w:lvl w:ilvl="1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8C43C8"/>
    <w:multiLevelType w:val="hybridMultilevel"/>
    <w:tmpl w:val="AFD4D132"/>
    <w:lvl w:ilvl="0">
      <w:start w:val="1"/>
      <w:numFmt w:val="bullet"/>
      <w:pStyle w:val="ListBullet1"/>
      <w:lvlText w:val=""/>
      <w:lvlJc w:val="left"/>
      <w:pPr>
        <w:tabs>
          <w:tab w:val="num" w:pos="4147"/>
        </w:tabs>
        <w:ind w:left="4147" w:hanging="360"/>
      </w:pPr>
      <w:rPr>
        <w:rFonts w:hint="default" w:ascii="Symbol" w:hAnsi="Symbol"/>
      </w:rPr>
    </w:lvl>
    <w:lvl w:ilvl="1" w:tentative="true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hint="default" w:ascii="Courier New" w:hAnsi="Courier New" w:cs="Courier New"/>
      </w:rPr>
    </w:lvl>
    <w:lvl w:ilvl="2" w:tentative="true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hint="default" w:ascii="Wingdings" w:hAnsi="Wingdings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5227"/>
        </w:tabs>
        <w:ind w:left="5227" w:hanging="360"/>
      </w:pPr>
      <w:rPr>
        <w:rFonts w:hint="default" w:ascii="Symbol" w:hAnsi="Symbol"/>
      </w:rPr>
    </w:lvl>
    <w:lvl w:ilvl="4" w:tentative="true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hint="default" w:ascii="Courier New" w:hAnsi="Courier New" w:cs="Courier New"/>
      </w:rPr>
    </w:lvl>
    <w:lvl w:ilvl="5" w:tentative="true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hint="default" w:ascii="Wingdings" w:hAnsi="Wingdings"/>
      </w:rPr>
    </w:lvl>
    <w:lvl w:ilvl="6" w:tentative="true">
      <w:start w:val="1"/>
      <w:numFmt w:val="bullet"/>
      <w:lvlText w:val=""/>
      <w:lvlJc w:val="left"/>
      <w:pPr>
        <w:tabs>
          <w:tab w:val="num" w:pos="7387"/>
        </w:tabs>
        <w:ind w:left="7387" w:hanging="360"/>
      </w:pPr>
      <w:rPr>
        <w:rFonts w:hint="default" w:ascii="Symbol" w:hAnsi="Symbol"/>
      </w:rPr>
    </w:lvl>
    <w:lvl w:ilvl="7" w:tentative="true">
      <w:start w:val="1"/>
      <w:numFmt w:val="bullet"/>
      <w:lvlText w:val="o"/>
      <w:lvlJc w:val="left"/>
      <w:pPr>
        <w:tabs>
          <w:tab w:val="num" w:pos="8107"/>
        </w:tabs>
        <w:ind w:left="8107" w:hanging="360"/>
      </w:pPr>
      <w:rPr>
        <w:rFonts w:hint="default" w:ascii="Courier New" w:hAnsi="Courier New" w:cs="Courier New"/>
      </w:rPr>
    </w:lvl>
    <w:lvl w:ilvl="8" w:tentative="true">
      <w:start w:val="1"/>
      <w:numFmt w:val="bullet"/>
      <w:lvlText w:val=""/>
      <w:lvlJc w:val="left"/>
      <w:pPr>
        <w:tabs>
          <w:tab w:val="num" w:pos="8827"/>
        </w:tabs>
        <w:ind w:left="8827" w:hanging="360"/>
      </w:pPr>
      <w:rPr>
        <w:rFonts w:hint="default" w:ascii="Wingdings" w:hAnsi="Wingdings"/>
      </w:rPr>
    </w:lvl>
  </w:abstractNum>
  <w:abstractNum w:abstractNumId="23">
    <w:nsid w:val="6F9E427D"/>
    <w:multiLevelType w:val="hybridMultilevel"/>
    <w:tmpl w:val="F976E0A8"/>
    <w:lvl w:ilvl="0" w:tplc="90269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A432B"/>
    <w:multiLevelType w:val="hybridMultilevel"/>
    <w:tmpl w:val="1B42FFE0"/>
    <w:lvl w:ilvl="0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2" w:tentative="tru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entative="tru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entative="tru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entative="tru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entative="tru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5">
    <w:nsid w:val="736F291F"/>
    <w:multiLevelType w:val="multilevel"/>
    <w:tmpl w:val="45BCAB1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26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9"/>
  </w:num>
  <w:num w:numId="5">
    <w:abstractNumId w:val="22"/>
  </w:num>
  <w:num w:numId="6">
    <w:abstractNumId w:val="9"/>
  </w:num>
  <w:num w:numId="7">
    <w:abstractNumId w:val="7"/>
  </w:num>
  <w:num w:numId="8">
    <w:abstractNumId w:val="24"/>
  </w:num>
  <w:num w:numId="9">
    <w:abstractNumId w:val="17"/>
  </w:num>
  <w:num w:numId="10">
    <w:abstractNumId w:val="21"/>
  </w:num>
  <w:num w:numId="11">
    <w:abstractNumId w:val="11"/>
  </w:num>
  <w:num w:numId="12">
    <w:abstractNumId w:val="10"/>
  </w:num>
  <w:num w:numId="13">
    <w:abstractNumId w:val="23"/>
  </w:num>
  <w:num w:numId="14">
    <w:abstractNumId w:val="6"/>
  </w:num>
  <w:num w:numId="15">
    <w:abstractNumId w:val="5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25"/>
  </w:num>
  <w:num w:numId="22">
    <w:abstractNumId w:val="16"/>
  </w:num>
  <w:num w:numId="23">
    <w:abstractNumId w:val="14"/>
  </w:num>
  <w:num w:numId="24">
    <w:abstractNumId w:val="18"/>
  </w:num>
  <w:num w:numId="25">
    <w:abstractNumId w:val="20"/>
  </w:num>
  <w:num w:numId="26">
    <w:abstractNumId w:val="15"/>
  </w:num>
  <w:num w:numId="27">
    <w:abstractNumId w:val="26"/>
  </w:num>
  <w:numIdMacAtCleanup w:val="13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proofState w:spelling="clean" w:grammar="clean"/>
  <w:attachedTemplate r:id="rId1"/>
  <w:stylePaneFormatFilter w:val="0004"/>
  <w:defaultTabStop w:val="72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LEwMTUxsTAyNzM3MDFW0lEKTi0uzszPAykwrAUAadYmWSwAAAA="/>
  </w:docVars>
  <w:rsids>
    <w:rsidRoot w:val="00F5416D"/>
    <w:rsid w:val="00016E09"/>
    <w:rsid w:val="00022529"/>
    <w:rsid w:val="00035519"/>
    <w:rsid w:val="000448D1"/>
    <w:rsid w:val="0004711F"/>
    <w:rsid w:val="00066A5D"/>
    <w:rsid w:val="00071D99"/>
    <w:rsid w:val="00073345"/>
    <w:rsid w:val="000951FD"/>
    <w:rsid w:val="000B00EE"/>
    <w:rsid w:val="000C0257"/>
    <w:rsid w:val="000C1CC0"/>
    <w:rsid w:val="000D5902"/>
    <w:rsid w:val="000D6119"/>
    <w:rsid w:val="000E39D3"/>
    <w:rsid w:val="000E72FA"/>
    <w:rsid w:val="000F5509"/>
    <w:rsid w:val="00123633"/>
    <w:rsid w:val="00141D36"/>
    <w:rsid w:val="00151A66"/>
    <w:rsid w:val="001534D5"/>
    <w:rsid w:val="00156858"/>
    <w:rsid w:val="001620A6"/>
    <w:rsid w:val="001636AD"/>
    <w:rsid w:val="001769EF"/>
    <w:rsid w:val="0018065C"/>
    <w:rsid w:val="001B2810"/>
    <w:rsid w:val="001B5AC9"/>
    <w:rsid w:val="001E51D9"/>
    <w:rsid w:val="001F41E8"/>
    <w:rsid w:val="001F50EF"/>
    <w:rsid w:val="001F5BC4"/>
    <w:rsid w:val="002139F4"/>
    <w:rsid w:val="002476A8"/>
    <w:rsid w:val="00247743"/>
    <w:rsid w:val="002546B4"/>
    <w:rsid w:val="00271657"/>
    <w:rsid w:val="002757BD"/>
    <w:rsid w:val="00275F23"/>
    <w:rsid w:val="00283ADE"/>
    <w:rsid w:val="0028592A"/>
    <w:rsid w:val="0029309B"/>
    <w:rsid w:val="002A0B15"/>
    <w:rsid w:val="002B28BC"/>
    <w:rsid w:val="002D1BCD"/>
    <w:rsid w:val="002E1DA9"/>
    <w:rsid w:val="002E2507"/>
    <w:rsid w:val="00303F8C"/>
    <w:rsid w:val="00317444"/>
    <w:rsid w:val="00355CAC"/>
    <w:rsid w:val="00357EEB"/>
    <w:rsid w:val="003609D0"/>
    <w:rsid w:val="00364420"/>
    <w:rsid w:val="00380CE0"/>
    <w:rsid w:val="00390F4D"/>
    <w:rsid w:val="00392693"/>
    <w:rsid w:val="003A3B84"/>
    <w:rsid w:val="003B1904"/>
    <w:rsid w:val="003D654E"/>
    <w:rsid w:val="003E1CAE"/>
    <w:rsid w:val="003E1E4B"/>
    <w:rsid w:val="003E3DC0"/>
    <w:rsid w:val="003E415B"/>
    <w:rsid w:val="004022DC"/>
    <w:rsid w:val="00412DAA"/>
    <w:rsid w:val="00432911"/>
    <w:rsid w:val="00451792"/>
    <w:rsid w:val="004575A0"/>
    <w:rsid w:val="004703E0"/>
    <w:rsid w:val="00473C7C"/>
    <w:rsid w:val="004A7B0A"/>
    <w:rsid w:val="004C334C"/>
    <w:rsid w:val="004C5DC3"/>
    <w:rsid w:val="004C63F6"/>
    <w:rsid w:val="004D63E2"/>
    <w:rsid w:val="004E2A3F"/>
    <w:rsid w:val="0051048B"/>
    <w:rsid w:val="005207DE"/>
    <w:rsid w:val="0052339C"/>
    <w:rsid w:val="00530543"/>
    <w:rsid w:val="00530DC5"/>
    <w:rsid w:val="005360EC"/>
    <w:rsid w:val="0055121D"/>
    <w:rsid w:val="005738EE"/>
    <w:rsid w:val="00584E19"/>
    <w:rsid w:val="005954C4"/>
    <w:rsid w:val="005A393D"/>
    <w:rsid w:val="005B342F"/>
    <w:rsid w:val="005E57EA"/>
    <w:rsid w:val="005F7F84"/>
    <w:rsid w:val="00605A13"/>
    <w:rsid w:val="00606EE9"/>
    <w:rsid w:val="00611BF8"/>
    <w:rsid w:val="006142F1"/>
    <w:rsid w:val="0065624B"/>
    <w:rsid w:val="0065775A"/>
    <w:rsid w:val="00671575"/>
    <w:rsid w:val="0068472F"/>
    <w:rsid w:val="00684BC2"/>
    <w:rsid w:val="00684E74"/>
    <w:rsid w:val="00697B98"/>
    <w:rsid w:val="006A22A0"/>
    <w:rsid w:val="006B2A34"/>
    <w:rsid w:val="006B38E1"/>
    <w:rsid w:val="006C2EFE"/>
    <w:rsid w:val="006D677D"/>
    <w:rsid w:val="006D7B04"/>
    <w:rsid w:val="006E065A"/>
    <w:rsid w:val="006F17A6"/>
    <w:rsid w:val="006F6FE6"/>
    <w:rsid w:val="007014BF"/>
    <w:rsid w:val="0073343E"/>
    <w:rsid w:val="00737B5E"/>
    <w:rsid w:val="007528E4"/>
    <w:rsid w:val="00755E7F"/>
    <w:rsid w:val="007973EB"/>
    <w:rsid w:val="007B3C37"/>
    <w:rsid w:val="007C1C22"/>
    <w:rsid w:val="00800543"/>
    <w:rsid w:val="008069D2"/>
    <w:rsid w:val="008070F2"/>
    <w:rsid w:val="00865D17"/>
    <w:rsid w:val="008866C7"/>
    <w:rsid w:val="0089290A"/>
    <w:rsid w:val="008C2AB4"/>
    <w:rsid w:val="008F359E"/>
    <w:rsid w:val="008F682D"/>
    <w:rsid w:val="00921790"/>
    <w:rsid w:val="009410E7"/>
    <w:rsid w:val="00951E31"/>
    <w:rsid w:val="009525A4"/>
    <w:rsid w:val="009728F1"/>
    <w:rsid w:val="00977B77"/>
    <w:rsid w:val="00993ED2"/>
    <w:rsid w:val="009A656A"/>
    <w:rsid w:val="009B02B6"/>
    <w:rsid w:val="009B11A3"/>
    <w:rsid w:val="009F6563"/>
    <w:rsid w:val="00A03ADB"/>
    <w:rsid w:val="00A0607A"/>
    <w:rsid w:val="00A27471"/>
    <w:rsid w:val="00A27EC8"/>
    <w:rsid w:val="00A30A5D"/>
    <w:rsid w:val="00A413F1"/>
    <w:rsid w:val="00A56855"/>
    <w:rsid w:val="00A83C3F"/>
    <w:rsid w:val="00A9044C"/>
    <w:rsid w:val="00A94872"/>
    <w:rsid w:val="00AA71AF"/>
    <w:rsid w:val="00AC0102"/>
    <w:rsid w:val="00AC2BCA"/>
    <w:rsid w:val="00AD6401"/>
    <w:rsid w:val="00AD6772"/>
    <w:rsid w:val="00AE1475"/>
    <w:rsid w:val="00AF4078"/>
    <w:rsid w:val="00B064B5"/>
    <w:rsid w:val="00B14132"/>
    <w:rsid w:val="00B369DC"/>
    <w:rsid w:val="00B549BF"/>
    <w:rsid w:val="00B70D94"/>
    <w:rsid w:val="00B75875"/>
    <w:rsid w:val="00B8193F"/>
    <w:rsid w:val="00B93329"/>
    <w:rsid w:val="00BA1F3E"/>
    <w:rsid w:val="00BA6567"/>
    <w:rsid w:val="00BB6FA7"/>
    <w:rsid w:val="00BC13A5"/>
    <w:rsid w:val="00BC49DE"/>
    <w:rsid w:val="00BD2D50"/>
    <w:rsid w:val="00BE3B13"/>
    <w:rsid w:val="00BE556F"/>
    <w:rsid w:val="00C006CB"/>
    <w:rsid w:val="00C02CCC"/>
    <w:rsid w:val="00C0534C"/>
    <w:rsid w:val="00C1708B"/>
    <w:rsid w:val="00C24CB6"/>
    <w:rsid w:val="00C26C03"/>
    <w:rsid w:val="00C37CBB"/>
    <w:rsid w:val="00C46200"/>
    <w:rsid w:val="00C57DF0"/>
    <w:rsid w:val="00C60F8A"/>
    <w:rsid w:val="00C62769"/>
    <w:rsid w:val="00C7580D"/>
    <w:rsid w:val="00CB6302"/>
    <w:rsid w:val="00CB694A"/>
    <w:rsid w:val="00CD0138"/>
    <w:rsid w:val="00CD6AB4"/>
    <w:rsid w:val="00CE3B2B"/>
    <w:rsid w:val="00CE6BA5"/>
    <w:rsid w:val="00CF61F7"/>
    <w:rsid w:val="00D17811"/>
    <w:rsid w:val="00D50A25"/>
    <w:rsid w:val="00D6475A"/>
    <w:rsid w:val="00D96E27"/>
    <w:rsid w:val="00DB4387"/>
    <w:rsid w:val="00DD0873"/>
    <w:rsid w:val="00DD1349"/>
    <w:rsid w:val="00DD6425"/>
    <w:rsid w:val="00DD6E84"/>
    <w:rsid w:val="00DE0EA4"/>
    <w:rsid w:val="00DE0F9C"/>
    <w:rsid w:val="00DE0FA3"/>
    <w:rsid w:val="00DF5D19"/>
    <w:rsid w:val="00E0297F"/>
    <w:rsid w:val="00E13400"/>
    <w:rsid w:val="00E2444F"/>
    <w:rsid w:val="00E40F3B"/>
    <w:rsid w:val="00E42D1E"/>
    <w:rsid w:val="00E91A4B"/>
    <w:rsid w:val="00EB29D8"/>
    <w:rsid w:val="00EB5735"/>
    <w:rsid w:val="00ED1E27"/>
    <w:rsid w:val="00F06799"/>
    <w:rsid w:val="00F166C0"/>
    <w:rsid w:val="00F16BDA"/>
    <w:rsid w:val="00F20EE4"/>
    <w:rsid w:val="00F222F3"/>
    <w:rsid w:val="00F264AF"/>
    <w:rsid w:val="00F30B53"/>
    <w:rsid w:val="00F40391"/>
    <w:rsid w:val="00F40DB8"/>
    <w:rsid w:val="00F44A88"/>
    <w:rsid w:val="00F54109"/>
    <w:rsid w:val="00F5416D"/>
    <w:rsid w:val="00F55E84"/>
    <w:rsid w:val="00F724EF"/>
    <w:rsid w:val="00F72B30"/>
    <w:rsid w:val="00FA6C0E"/>
    <w:rsid w:val="00FA7E43"/>
    <w:rsid w:val="00FC219C"/>
    <w:rsid w:val="00FC358C"/>
    <w:rsid w:val="00FD367A"/>
    <w:rsid w:val="00FD5257"/>
    <w:rsid w:val="00FD67C6"/>
    <w:rsid w:val="00FF5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spidmax="2049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qFormat="true"/>
    <w:lsdException w:name="heading 4" w:qFormat="true"/>
    <w:lsdException w:name="heading 5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toc 1" w:uiPriority="39"/>
    <w:lsdException w:name="header" w:uiPriority="99"/>
    <w:lsdException w:name="footer" w:uiPriority="99"/>
    <w:lsdException w:name="caption" w:semiHidden="true" w:unhideWhenUsed="true" w:qFormat="true"/>
    <w:lsdException w:name="Title" w:qFormat="true"/>
    <w:lsdException w:name="Subtitle" w:qFormat="true"/>
    <w:lsdException w:name="Hyperlink" w:uiPriority="99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sid w:val="006A22A0"/>
    <w:pPr>
      <w:spacing w:after="120"/>
    </w:pPr>
    <w:rPr>
      <w:rFonts w:ascii="Arial" w:hAnsi="Arial"/>
      <w:sz w:val="24"/>
    </w:rPr>
  </w:style>
  <w:style w:type="paragraph" w:styleId="Heading1">
    <w:name w:val="heading 1"/>
    <w:next w:val="BodyText1"/>
    <w:qFormat/>
    <w:rsid w:val="00C7580D"/>
    <w:pPr>
      <w:keepNext/>
      <w:numPr>
        <w:ilvl w:val="0"/>
        <w:numId w:val="27"/>
      </w:numPr>
      <w:spacing w:before="240" w:after="120"/>
      <w:outlineLvl w:val="0"/>
    </w:pPr>
    <w:rPr>
      <w:rFonts w:ascii="Arial Bold" w:hAnsi="Arial Bold"/>
      <w:b/>
      <w:sz w:val="24"/>
      <w:szCs w:val="24"/>
    </w:rPr>
  </w:style>
  <w:style w:type="paragraph" w:styleId="Heading2">
    <w:name w:val="heading 2"/>
    <w:next w:val="BodyText2"/>
    <w:qFormat/>
    <w:rsid w:val="00C7580D"/>
    <w:pPr>
      <w:keepNext/>
      <w:numPr>
        <w:ilvl w:val="1"/>
        <w:numId w:val="27"/>
      </w:numPr>
      <w:spacing w:before="240" w:after="120"/>
      <w:outlineLvl w:val="1"/>
    </w:pPr>
    <w:rPr>
      <w:rFonts w:ascii="Arial Bold" w:hAnsi="Arial Bold"/>
      <w:b/>
      <w:sz w:val="24"/>
      <w:szCs w:val="24"/>
    </w:rPr>
  </w:style>
  <w:style w:type="paragraph" w:styleId="Heading3">
    <w:name w:val="heading 3"/>
    <w:qFormat/>
    <w:rsid w:val="00C7580D"/>
    <w:pPr>
      <w:numPr>
        <w:ilvl w:val="2"/>
        <w:numId w:val="27"/>
      </w:numPr>
      <w:spacing w:before="60" w:after="60"/>
      <w:outlineLvl w:val="2"/>
    </w:pPr>
    <w:rPr>
      <w:rFonts w:ascii="Arial" w:hAnsi="Arial"/>
      <w:sz w:val="24"/>
    </w:rPr>
  </w:style>
  <w:style w:type="paragraph" w:styleId="Heading4">
    <w:name w:val="heading 4"/>
    <w:qFormat/>
    <w:rsid w:val="00C7580D"/>
    <w:pPr>
      <w:numPr>
        <w:ilvl w:val="3"/>
        <w:numId w:val="27"/>
      </w:numPr>
      <w:spacing w:before="6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2476A8"/>
    <w:pPr>
      <w:numPr>
        <w:ilvl w:val="4"/>
        <w:numId w:val="27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true">
    <w:name w:val="Default Paragraph Font"/>
    <w:semiHidden/>
  </w:style>
  <w:style w:type="table" w:styleId="TableNormal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semiHidden/>
  </w:style>
  <w:style w:type="paragraph" w:styleId="TableHeader" w:customStyle="true">
    <w:name w:val="TableHeader"/>
    <w:basedOn w:val="BodyText"/>
    <w:rsid w:val="001636AD"/>
    <w:pPr>
      <w:keepNext/>
      <w:spacing w:before="60" w:after="60"/>
      <w:jc w:val="center"/>
    </w:pPr>
    <w:rPr>
      <w:rFonts w:cs="Arial"/>
      <w:b/>
      <w:szCs w:val="24"/>
    </w:rPr>
  </w:style>
  <w:style w:type="paragraph" w:styleId="Code2" w:customStyle="true">
    <w:name w:val="Code 2"/>
    <w:basedOn w:val="BodyText2"/>
    <w:rsid w:val="00BC13A5"/>
    <w:pPr>
      <w:contextualSpacing/>
    </w:pPr>
    <w:rPr>
      <w:rFonts w:ascii="Arial monospaced for SAP" w:hAnsi="Arial monospaced for SAP"/>
      <w:noProof/>
      <w:sz w:val="20"/>
    </w:rPr>
  </w:style>
  <w:style w:type="paragraph" w:styleId="Header">
    <w:name w:val="header"/>
    <w:link w:val="HeaderChar"/>
    <w:uiPriority w:val="99"/>
    <w:rsid w:val="00380CE0"/>
    <w:pPr>
      <w:tabs>
        <w:tab w:val="center" w:pos="4320"/>
        <w:tab w:val="right" w:pos="8640"/>
      </w:tabs>
      <w:spacing w:before="60" w:after="60"/>
    </w:pPr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28E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528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rsid w:val="00380CE0"/>
  </w:style>
  <w:style w:type="paragraph" w:styleId="BodyText1" w:customStyle="true">
    <w:name w:val="Body Text 1"/>
    <w:link w:val="BodyText1Char"/>
    <w:rsid w:val="006C2EFE"/>
    <w:pPr>
      <w:spacing w:after="120"/>
      <w:ind w:left="187"/>
    </w:pPr>
    <w:rPr>
      <w:rFonts w:ascii="Arial" w:hAnsi="Arial"/>
      <w:sz w:val="24"/>
    </w:rPr>
  </w:style>
  <w:style w:type="paragraph" w:styleId="BodyText2">
    <w:name w:val="Body Text 2"/>
    <w:rsid w:val="006C2EFE"/>
    <w:pPr>
      <w:spacing w:after="120"/>
      <w:ind w:left="720"/>
    </w:pPr>
    <w:rPr>
      <w:rFonts w:ascii="Arial" w:hAnsi="Arial"/>
      <w:sz w:val="24"/>
    </w:rPr>
  </w:style>
  <w:style w:type="paragraph" w:styleId="BodyText3">
    <w:name w:val="Body Text 3"/>
    <w:rsid w:val="006C2EFE"/>
    <w:pPr>
      <w:spacing w:after="120"/>
      <w:ind w:left="1440"/>
    </w:pPr>
    <w:rPr>
      <w:rFonts w:ascii="Arial" w:hAnsi="Arial"/>
      <w:sz w:val="24"/>
    </w:rPr>
  </w:style>
  <w:style w:type="paragraph" w:styleId="BodyText4" w:customStyle="true">
    <w:name w:val="Body Text 4"/>
    <w:rsid w:val="006C2EFE"/>
    <w:pPr>
      <w:spacing w:after="120"/>
      <w:ind w:left="2347"/>
    </w:pPr>
    <w:rPr>
      <w:rFonts w:ascii="Arial" w:hAnsi="Arial"/>
      <w:sz w:val="24"/>
    </w:rPr>
  </w:style>
  <w:style w:type="paragraph" w:styleId="ListBullet2">
    <w:name w:val="List Bullet 2"/>
    <w:basedOn w:val="BodyText2"/>
    <w:rsid w:val="00B14132"/>
    <w:pPr>
      <w:numPr>
        <w:ilvl w:val="1"/>
        <w:numId w:val="4"/>
      </w:numPr>
      <w:tabs>
        <w:tab w:val="clear" w:pos="2160"/>
        <w:tab w:val="num" w:pos="1080"/>
      </w:tabs>
      <w:ind w:left="1080"/>
      <w:contextualSpacing/>
    </w:pPr>
  </w:style>
  <w:style w:type="paragraph" w:styleId="TOC1">
    <w:name w:val="toc 1"/>
    <w:basedOn w:val="Normal"/>
    <w:next w:val="Normal"/>
    <w:autoRedefine/>
    <w:uiPriority w:val="39"/>
    <w:rsid w:val="000C1CC0"/>
  </w:style>
  <w:style w:type="paragraph" w:styleId="ListBullet3">
    <w:name w:val="List Bullet 3"/>
    <w:basedOn w:val="BodyText3"/>
    <w:rsid w:val="00B14132"/>
    <w:pPr>
      <w:numPr>
        <w:numId w:val="4"/>
      </w:numPr>
      <w:tabs>
        <w:tab w:val="clear" w:pos="2520"/>
        <w:tab w:val="num" w:pos="1800"/>
      </w:tabs>
      <w:ind w:left="1800"/>
      <w:contextualSpacing/>
    </w:pPr>
  </w:style>
  <w:style w:type="paragraph" w:styleId="ListBullet4">
    <w:name w:val="List Bullet 4"/>
    <w:basedOn w:val="BodyText4"/>
    <w:rsid w:val="000D6119"/>
    <w:pPr>
      <w:numPr>
        <w:ilvl w:val="3"/>
        <w:numId w:val="5"/>
      </w:numPr>
      <w:tabs>
        <w:tab w:val="clear" w:pos="5227"/>
        <w:tab w:val="num" w:pos="2700"/>
      </w:tabs>
      <w:ind w:left="2707"/>
      <w:contextualSpacing/>
    </w:pPr>
  </w:style>
  <w:style w:type="paragraph" w:styleId="ListBullet1" w:customStyle="true">
    <w:name w:val="List Bullet 1"/>
    <w:basedOn w:val="BodyText1"/>
    <w:rsid w:val="00B14132"/>
    <w:pPr>
      <w:numPr>
        <w:numId w:val="5"/>
      </w:numPr>
      <w:tabs>
        <w:tab w:val="clear" w:pos="4147"/>
        <w:tab w:val="num" w:pos="540"/>
      </w:tabs>
      <w:ind w:left="547"/>
      <w:contextualSpacing/>
    </w:pPr>
  </w:style>
  <w:style w:type="paragraph" w:styleId="Code4" w:customStyle="true">
    <w:name w:val="Code 4"/>
    <w:basedOn w:val="BodyText4"/>
    <w:rsid w:val="00BC13A5"/>
    <w:pPr>
      <w:contextualSpacing/>
    </w:pPr>
    <w:rPr>
      <w:rFonts w:ascii="Arial monospaced for SAP" w:hAnsi="Arial monospaced for SAP"/>
      <w:noProof/>
      <w:sz w:val="20"/>
    </w:rPr>
  </w:style>
  <w:style w:type="paragraph" w:styleId="Code1" w:customStyle="true">
    <w:name w:val="Code 1"/>
    <w:basedOn w:val="BodyText1"/>
    <w:rsid w:val="00BC13A5"/>
    <w:pPr>
      <w:contextualSpacing/>
    </w:pPr>
    <w:rPr>
      <w:rFonts w:ascii="Arial monospaced for SAP" w:hAnsi="Arial monospaced for SAP"/>
      <w:noProof/>
      <w:sz w:val="20"/>
    </w:rPr>
  </w:style>
  <w:style w:type="paragraph" w:styleId="Code3" w:customStyle="true">
    <w:name w:val="Code 3"/>
    <w:basedOn w:val="BodyText3"/>
    <w:rsid w:val="00BC13A5"/>
    <w:pPr>
      <w:contextualSpacing/>
    </w:pPr>
    <w:rPr>
      <w:rFonts w:ascii="Arial monospaced for SAP" w:hAnsi="Arial monospaced for SAP"/>
      <w:noProof/>
      <w:sz w:val="20"/>
    </w:rPr>
  </w:style>
  <w:style w:type="paragraph" w:styleId="ListSubBullet1" w:customStyle="true">
    <w:name w:val="List Sub Bullet 1"/>
    <w:basedOn w:val="ListBullet1"/>
    <w:rsid w:val="00ED1E27"/>
    <w:pPr>
      <w:numPr>
        <w:numId w:val="6"/>
      </w:numPr>
      <w:tabs>
        <w:tab w:val="clear" w:pos="4147"/>
        <w:tab w:val="num" w:pos="900"/>
      </w:tabs>
      <w:ind w:left="907"/>
    </w:pPr>
  </w:style>
  <w:style w:type="paragraph" w:styleId="ListSubBullet3" w:customStyle="true">
    <w:name w:val="List Sub Bullet 3"/>
    <w:basedOn w:val="ListBullet3"/>
    <w:rsid w:val="002A0B15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styleId="ListSubBullet2" w:customStyle="true">
    <w:name w:val="List Sub Bullet 2"/>
    <w:basedOn w:val="ListBullet2"/>
    <w:rsid w:val="00ED1E27"/>
    <w:pPr>
      <w:numPr>
        <w:numId w:val="7"/>
      </w:numPr>
      <w:tabs>
        <w:tab w:val="clear" w:pos="2160"/>
        <w:tab w:val="left" w:pos="1440"/>
      </w:tabs>
      <w:ind w:left="1440"/>
    </w:pPr>
  </w:style>
  <w:style w:type="paragraph" w:styleId="ListSubBullet4" w:customStyle="true">
    <w:name w:val="List Sub Bullet 4"/>
    <w:basedOn w:val="ListBullet4"/>
    <w:rsid w:val="002A0B15"/>
    <w:pPr>
      <w:numPr>
        <w:numId w:val="9"/>
      </w:numPr>
      <w:tabs>
        <w:tab w:val="clear" w:pos="5227"/>
        <w:tab w:val="num" w:pos="3060"/>
      </w:tabs>
      <w:ind w:left="3067"/>
    </w:pPr>
  </w:style>
  <w:style w:type="paragraph" w:styleId="BodyText">
    <w:name w:val="Body Text"/>
    <w:rsid w:val="008F682D"/>
    <w:pPr>
      <w:spacing w:after="120"/>
    </w:pPr>
    <w:rPr>
      <w:rFonts w:ascii="Arial" w:hAnsi="Arial"/>
      <w:sz w:val="24"/>
    </w:rPr>
  </w:style>
  <w:style w:type="paragraph" w:styleId="TableRow" w:customStyle="true">
    <w:name w:val="TableRow"/>
    <w:uiPriority w:val="99"/>
    <w:rsid w:val="001636AD"/>
    <w:pPr>
      <w:spacing w:before="60" w:after="60"/>
    </w:pPr>
    <w:rPr>
      <w:rFonts w:ascii="Arial" w:hAnsi="Arial" w:cs="Arial"/>
      <w:szCs w:val="24"/>
    </w:rPr>
  </w:style>
  <w:style w:type="paragraph" w:styleId="TableCaption1" w:customStyle="true">
    <w:name w:val="Table Caption 1"/>
    <w:basedOn w:val="Normal"/>
    <w:next w:val="BodyText1"/>
    <w:rsid w:val="000448D1"/>
    <w:pPr>
      <w:keepNext/>
      <w:numPr>
        <w:numId w:val="11"/>
      </w:numPr>
      <w:tabs>
        <w:tab w:val="clear" w:pos="720"/>
        <w:tab w:val="num" w:pos="1260"/>
      </w:tabs>
      <w:spacing w:before="240" w:after="0"/>
      <w:ind w:left="1260" w:hanging="1080"/>
    </w:pPr>
    <w:rPr>
      <w:rFonts w:ascii="Arial Bold" w:hAnsi="Arial Bold"/>
      <w:b/>
      <w:szCs w:val="24"/>
    </w:rPr>
  </w:style>
  <w:style w:type="paragraph" w:styleId="TableRowSmall" w:customStyle="true">
    <w:name w:val="TableRowSmall"/>
    <w:basedOn w:val="TableRow"/>
    <w:rsid w:val="00E2444F"/>
    <w:rPr>
      <w:sz w:val="16"/>
    </w:rPr>
  </w:style>
  <w:style w:type="paragraph" w:styleId="Title-NoTOC" w:customStyle="true">
    <w:name w:val="Title-NoTOC"/>
    <w:rsid w:val="000C0257"/>
    <w:pPr>
      <w:spacing w:after="240"/>
      <w:jc w:val="center"/>
    </w:pPr>
    <w:rPr>
      <w:rFonts w:ascii="Arial" w:hAnsi="Arial"/>
      <w:kern w:val="28"/>
      <w:sz w:val="28"/>
      <w:szCs w:val="28"/>
    </w:rPr>
  </w:style>
  <w:style w:type="paragraph" w:styleId="Subtitle-NoTOC" w:customStyle="true">
    <w:name w:val="Subtitle-NoTOC"/>
    <w:rsid w:val="00C0534C"/>
    <w:pPr>
      <w:spacing w:after="240"/>
      <w:jc w:val="center"/>
    </w:pPr>
    <w:rPr>
      <w:rFonts w:ascii="Arial" w:hAnsi="Arial" w:cs="Arial"/>
      <w:b/>
      <w:sz w:val="24"/>
      <w:szCs w:val="24"/>
    </w:rPr>
  </w:style>
  <w:style w:type="character" w:styleId="Hyperlink">
    <w:name w:val="Hyperlink"/>
    <w:uiPriority w:val="99"/>
    <w:rsid w:val="000C1CC0"/>
    <w:rPr>
      <w:color w:val="0000FF"/>
      <w:u w:val="single"/>
    </w:rPr>
  </w:style>
  <w:style w:type="paragraph" w:styleId="ListBullet1Continue" w:customStyle="true">
    <w:name w:val="List Bullet 1 Continue"/>
    <w:basedOn w:val="ListBullet1"/>
    <w:rsid w:val="00016E09"/>
    <w:pPr>
      <w:numPr>
        <w:numId w:val="0"/>
      </w:numPr>
      <w:ind w:left="547"/>
      <w:contextualSpacing w:val="false"/>
    </w:pPr>
  </w:style>
  <w:style w:type="paragraph" w:styleId="ListBullet2Continue" w:customStyle="true">
    <w:name w:val="List Bullet 2 Continue"/>
    <w:basedOn w:val="ListBullet2"/>
    <w:rsid w:val="00016E09"/>
    <w:pPr>
      <w:numPr>
        <w:ilvl w:val="0"/>
        <w:numId w:val="0"/>
      </w:numPr>
      <w:ind w:left="1080"/>
      <w:contextualSpacing w:val="false"/>
    </w:pPr>
  </w:style>
  <w:style w:type="paragraph" w:styleId="ListBullet3Continue" w:customStyle="true">
    <w:name w:val="List Bullet 3 Continue"/>
    <w:basedOn w:val="ListBullet3"/>
    <w:rsid w:val="004A7B0A"/>
    <w:pPr>
      <w:numPr>
        <w:numId w:val="0"/>
      </w:numPr>
      <w:ind w:left="1800"/>
      <w:contextualSpacing w:val="false"/>
    </w:pPr>
  </w:style>
  <w:style w:type="paragraph" w:styleId="ListBullet4Continue" w:customStyle="true">
    <w:name w:val="List Bullet 4 Continue"/>
    <w:basedOn w:val="ListBullet4"/>
    <w:rsid w:val="00271657"/>
    <w:pPr>
      <w:numPr>
        <w:ilvl w:val="0"/>
        <w:numId w:val="0"/>
      </w:numPr>
      <w:ind w:left="2707"/>
      <w:contextualSpacing w:val="false"/>
    </w:pPr>
  </w:style>
  <w:style w:type="paragraph" w:styleId="FigureCaption1" w:customStyle="true">
    <w:name w:val="Figure Caption 1"/>
    <w:next w:val="BodyText1"/>
    <w:rsid w:val="00CE6BA5"/>
    <w:pPr>
      <w:numPr>
        <w:numId w:val="10"/>
      </w:numPr>
      <w:tabs>
        <w:tab w:val="clear" w:pos="5040"/>
        <w:tab w:val="num" w:pos="1440"/>
      </w:tabs>
      <w:spacing w:before="120"/>
      <w:ind w:left="1440" w:hanging="1260"/>
    </w:pPr>
    <w:rPr>
      <w:rFonts w:ascii="Arial" w:hAnsi="Arial"/>
      <w:sz w:val="24"/>
    </w:rPr>
  </w:style>
  <w:style w:type="paragraph" w:styleId="FigureCaption2" w:customStyle="true">
    <w:name w:val="Figure Caption 2"/>
    <w:basedOn w:val="FigureCaption1"/>
    <w:next w:val="BodyText2"/>
    <w:rsid w:val="00151A66"/>
    <w:pPr>
      <w:tabs>
        <w:tab w:val="clear" w:pos="1440"/>
        <w:tab w:val="num" w:pos="1980"/>
      </w:tabs>
      <w:ind w:left="1980"/>
    </w:pPr>
  </w:style>
  <w:style w:type="paragraph" w:styleId="FigureCaption3" w:customStyle="true">
    <w:name w:val="Figure Caption 3"/>
    <w:basedOn w:val="FigureCaption1"/>
    <w:next w:val="BodyText3"/>
    <w:rsid w:val="00151A66"/>
    <w:pPr>
      <w:tabs>
        <w:tab w:val="clear" w:pos="1440"/>
        <w:tab w:val="num" w:pos="2700"/>
      </w:tabs>
      <w:ind w:left="2700"/>
    </w:pPr>
  </w:style>
  <w:style w:type="paragraph" w:styleId="FigureCaption4" w:customStyle="true">
    <w:name w:val="Figure Caption 4"/>
    <w:basedOn w:val="FigureCaption1"/>
    <w:next w:val="BodyText4"/>
    <w:rsid w:val="00151A66"/>
    <w:pPr>
      <w:tabs>
        <w:tab w:val="clear" w:pos="1440"/>
        <w:tab w:val="num" w:pos="3420"/>
      </w:tabs>
      <w:ind w:left="3420" w:hanging="1080"/>
    </w:pPr>
  </w:style>
  <w:style w:type="paragraph" w:styleId="TableCaption2" w:customStyle="true">
    <w:name w:val="Table Caption 2"/>
    <w:basedOn w:val="TableCaption1"/>
    <w:next w:val="BodyText2"/>
    <w:rsid w:val="00CE6BA5"/>
    <w:pPr>
      <w:tabs>
        <w:tab w:val="clear" w:pos="1260"/>
        <w:tab w:val="num" w:pos="1800"/>
      </w:tabs>
      <w:ind w:left="1800"/>
    </w:pPr>
  </w:style>
  <w:style w:type="paragraph" w:styleId="TableCaption3" w:customStyle="true">
    <w:name w:val="Table Caption 3"/>
    <w:basedOn w:val="TableCaption1"/>
    <w:next w:val="BodyText3"/>
    <w:rsid w:val="00CE6BA5"/>
    <w:pPr>
      <w:tabs>
        <w:tab w:val="clear" w:pos="1260"/>
        <w:tab w:val="num" w:pos="2520"/>
      </w:tabs>
      <w:ind w:left="2520"/>
    </w:pPr>
  </w:style>
  <w:style w:type="paragraph" w:styleId="TableCaption4" w:customStyle="true">
    <w:name w:val="Table Caption 4"/>
    <w:basedOn w:val="TableCaption3"/>
    <w:next w:val="BodyText4"/>
    <w:rsid w:val="00CE6BA5"/>
    <w:pPr>
      <w:tabs>
        <w:tab w:val="clear" w:pos="2520"/>
        <w:tab w:val="num" w:pos="3420"/>
      </w:tabs>
      <w:ind w:left="3420"/>
    </w:pPr>
  </w:style>
  <w:style w:type="paragraph" w:styleId="TOC2">
    <w:name w:val="toc 2"/>
    <w:basedOn w:val="Normal"/>
    <w:next w:val="Normal"/>
    <w:autoRedefine/>
    <w:semiHidden/>
    <w:rsid w:val="000C0257"/>
    <w:pPr>
      <w:ind w:left="240"/>
    </w:pPr>
  </w:style>
  <w:style w:type="paragraph" w:styleId="TableofFigures">
    <w:name w:val="table of figures"/>
    <w:basedOn w:val="Normal"/>
    <w:next w:val="Normal"/>
    <w:semiHidden/>
    <w:rsid w:val="008C2AB4"/>
    <w:pPr>
      <w:ind w:left="480" w:hanging="480"/>
    </w:pPr>
  </w:style>
  <w:style w:type="paragraph" w:styleId="TOC3">
    <w:name w:val="toc 3"/>
    <w:basedOn w:val="Normal"/>
    <w:next w:val="Normal"/>
    <w:autoRedefine/>
    <w:semiHidden/>
    <w:rsid w:val="000C0257"/>
    <w:pPr>
      <w:ind w:left="480"/>
    </w:pPr>
  </w:style>
  <w:style w:type="paragraph" w:styleId="TOC4">
    <w:name w:val="toc 4"/>
    <w:basedOn w:val="Normal"/>
    <w:next w:val="Normal"/>
    <w:autoRedefine/>
    <w:semiHidden/>
    <w:rsid w:val="000C0257"/>
    <w:pPr>
      <w:ind w:left="720"/>
    </w:pPr>
  </w:style>
  <w:style w:type="paragraph" w:styleId="ListBullet5">
    <w:name w:val="List Bullet 5"/>
    <w:basedOn w:val="Normal"/>
    <w:autoRedefine/>
    <w:rsid w:val="00CE3B2B"/>
    <w:pPr>
      <w:numPr>
        <w:numId w:val="3"/>
      </w:numPr>
      <w:ind w:left="3384"/>
    </w:pPr>
  </w:style>
  <w:style w:type="character" w:styleId="Strong">
    <w:name w:val="Strong"/>
    <w:qFormat/>
    <w:rsid w:val="000D5902"/>
    <w:rPr>
      <w:b/>
      <w:bCs/>
    </w:rPr>
  </w:style>
  <w:style w:type="paragraph" w:styleId="TestPassed" w:customStyle="true">
    <w:name w:val="Test Passed"/>
    <w:basedOn w:val="PlainText"/>
    <w:rsid w:val="007014BF"/>
    <w:pPr>
      <w:tabs>
        <w:tab w:val="left" w:pos="590"/>
        <w:tab w:val="left" w:pos="1670"/>
        <w:tab w:val="left" w:pos="2210"/>
      </w:tabs>
      <w:spacing w:after="0"/>
    </w:pPr>
    <w:rPr>
      <w:rFonts w:ascii="Times New Roman" w:hAnsi="Times New Roman" w:cs="Times New Roman"/>
      <w:sz w:val="24"/>
    </w:rPr>
  </w:style>
  <w:style w:type="paragraph" w:styleId="Summary" w:customStyle="true">
    <w:name w:val="Summary"/>
    <w:basedOn w:val="Normal"/>
    <w:rsid w:val="007014BF"/>
    <w:pPr>
      <w:spacing w:after="0"/>
    </w:pPr>
    <w:rPr>
      <w:rFonts w:ascii="Times New Roman" w:hAnsi="Times New Roman"/>
      <w:sz w:val="22"/>
    </w:rPr>
  </w:style>
  <w:style w:type="paragraph" w:styleId="PlainText">
    <w:name w:val="Plain Text"/>
    <w:basedOn w:val="Normal"/>
    <w:rsid w:val="007014BF"/>
    <w:rPr>
      <w:rFonts w:ascii="Courier New" w:hAnsi="Courier New" w:cs="Courier New"/>
      <w:sz w:val="20"/>
    </w:rPr>
  </w:style>
  <w:style w:type="paragraph" w:styleId="TableText" w:customStyle="true">
    <w:name w:val="Table Text"/>
    <w:basedOn w:val="Normal"/>
    <w:rsid w:val="00684E74"/>
    <w:pPr>
      <w:spacing w:before="100" w:beforeAutospacing="true" w:after="100" w:afterAutospacing="true"/>
    </w:pPr>
    <w:rPr>
      <w:rFonts w:ascii="Times New Roman" w:hAnsi="Times New Roman"/>
      <w:szCs w:val="24"/>
    </w:rPr>
  </w:style>
  <w:style w:type="paragraph" w:styleId="HTMLAddress">
    <w:name w:val="HTML Address"/>
    <w:basedOn w:val="Normal"/>
    <w:rsid w:val="00684E74"/>
    <w:pPr>
      <w:spacing w:after="0"/>
      <w:jc w:val="both"/>
    </w:pPr>
    <w:rPr>
      <w:rFonts w:ascii="Times New Roman" w:hAnsi="Times New Roman"/>
      <w:i/>
      <w:iCs/>
      <w:szCs w:val="24"/>
    </w:rPr>
  </w:style>
  <w:style w:type="paragraph" w:styleId="TestScriptNo" w:customStyle="true">
    <w:name w:val="TestScriptNo"/>
    <w:basedOn w:val="Normal"/>
    <w:rsid w:val="00684E74"/>
    <w:pPr>
      <w:spacing w:after="0"/>
      <w:jc w:val="both"/>
    </w:pPr>
    <w:rPr>
      <w:rFonts w:ascii="Times New Roman" w:hAnsi="Times New Roman"/>
      <w:szCs w:val="24"/>
    </w:rPr>
  </w:style>
  <w:style w:type="paragraph" w:styleId="Index6">
    <w:name w:val="index 6"/>
    <w:basedOn w:val="Normal"/>
    <w:next w:val="Normal"/>
    <w:autoRedefine/>
    <w:semiHidden/>
    <w:rsid w:val="00684E74"/>
    <w:pPr>
      <w:spacing w:after="0"/>
      <w:jc w:val="both"/>
    </w:pPr>
    <w:rPr>
      <w:szCs w:val="24"/>
    </w:rPr>
  </w:style>
  <w:style w:type="paragraph" w:styleId="BalloonText">
    <w:name w:val="Balloon Text"/>
    <w:basedOn w:val="Normal"/>
    <w:semiHidden/>
    <w:rsid w:val="0065624B"/>
    <w:rPr>
      <w:rFonts w:ascii="Tahoma" w:hAnsi="Tahoma" w:cs="Tahoma"/>
      <w:sz w:val="16"/>
      <w:szCs w:val="16"/>
    </w:rPr>
  </w:style>
  <w:style w:type="character" w:styleId="HeaderChar" w:customStyle="true">
    <w:name w:val="Header Char"/>
    <w:link w:val="Header"/>
    <w:uiPriority w:val="99"/>
    <w:rsid w:val="00A94872"/>
    <w:rPr>
      <w:rFonts w:ascii="Arial" w:hAnsi="Arial"/>
      <w:sz w:val="24"/>
      <w:szCs w:val="24"/>
    </w:rPr>
  </w:style>
  <w:style w:type="character" w:styleId="FooterChar" w:customStyle="true">
    <w:name w:val="Footer Char"/>
    <w:link w:val="Footer"/>
    <w:uiPriority w:val="99"/>
    <w:rsid w:val="00A94872"/>
    <w:rPr>
      <w:rFonts w:ascii="Arial" w:hAnsi="Arial"/>
      <w:sz w:val="24"/>
    </w:rPr>
  </w:style>
  <w:style w:type="character" w:styleId="BodyText1Char" w:customStyle="true">
    <w:name w:val="Body Text 1 Char"/>
    <w:link w:val="BodyText1"/>
    <w:locked/>
    <w:rsid w:val="00A94872"/>
    <w:rPr>
      <w:rFonts w:ascii="Arial" w:hAnsi="Arial"/>
      <w:sz w:val="24"/>
    </w:rPr>
  </w:style>
  <w:style w:type="paragraph" w:styleId="H4" w:customStyle="true">
    <w:name w:val="H4"/>
    <w:basedOn w:val="Normal"/>
    <w:next w:val="Normal"/>
    <w:uiPriority w:val="99"/>
    <w:rsid w:val="00A94872"/>
    <w:pPr>
      <w:keepNext/>
      <w:autoSpaceDE w:val="false"/>
      <w:autoSpaceDN w:val="false"/>
      <w:adjustRightInd w:val="false"/>
      <w:spacing w:before="100" w:after="100"/>
      <w:outlineLvl w:val="4"/>
    </w:pPr>
    <w:rPr>
      <w:b/>
      <w:bCs/>
      <w:sz w:val="22"/>
      <w:szCs w:val="24"/>
      <w:lang w:val="en-IE"/>
    </w:rPr>
  </w:style>
  <w:style w:type="character" w:styleId="CommentReference">
    <w:name w:val="annotation reference"/>
    <w:rsid w:val="00A948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872"/>
    <w:rPr>
      <w:sz w:val="20"/>
    </w:rPr>
  </w:style>
  <w:style w:type="character" w:styleId="CommentTextChar" w:customStyle="true">
    <w:name w:val="Comment Text Char"/>
    <w:link w:val="CommentText"/>
    <w:rsid w:val="00A94872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94872"/>
    <w:rPr>
      <w:b/>
      <w:bCs/>
    </w:rPr>
  </w:style>
  <w:style w:type="character" w:styleId="CommentSubjectChar" w:customStyle="true">
    <w:name w:val="Comment Subject Char"/>
    <w:link w:val="CommentSubject"/>
    <w:rsid w:val="00A94872"/>
    <w:rPr>
      <w:rFonts w:ascii="Arial" w:hAnsi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styleId="List Paragraph">
    <w:name w:val="List Paragraph"/>
    <w:basedOn w:val="Normal"/>
    <w:uiPriority w:val="34"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8"></Relationship><Relationship Target="../customXml/item3.xml" Type="http://schemas.openxmlformats.org/officeDocument/2006/relationships/customXml" Id="rId3"></Relationship><Relationship Target="settings.xml" Type="http://schemas.openxmlformats.org/officeDocument/2006/relationships/settings" Id="rId7"></Relationship><Relationship Target="theme/theme1.xml" Type="http://schemas.openxmlformats.org/officeDocument/2006/relationships/theme" Id="rId12"></Relationship><Relationship Target="../customXml/item2.xml" Type="http://schemas.openxmlformats.org/officeDocument/2006/relationships/customXml" Id="rId2"></Relationship><Relationship Target="../customXml/item1.xml" Type="http://schemas.openxmlformats.org/officeDocument/2006/relationships/customXml" Id="rId1"></Relationship><Relationship Target="styles.xml" Type="http://schemas.openxmlformats.org/officeDocument/2006/relationships/styles" Id="rId6"></Relationship><Relationship Target="fontTable.xml" Type="http://schemas.openxmlformats.org/officeDocument/2006/relationships/fontTable" Id="rId11"></Relationship><Relationship Target="numbering.xml" Type="http://schemas.openxmlformats.org/officeDocument/2006/relationships/numbering" Id="rId5"></Relationship><Relationship Target="endnotes.xml" Type="http://schemas.openxmlformats.org/officeDocument/2006/relationships/endnotes" Id="rId10"></Relationship><Relationship Target="../customXml/item4.xml" Type="http://schemas.openxmlformats.org/officeDocument/2006/relationships/customXml" Id="rId4"></Relationship><Relationship Target="footnotes.xml" Type="http://schemas.openxmlformats.org/officeDocument/2006/relationships/footnotes" Id="rId9"></Relationship></Relationships>
</file>

<file path=word/_rels/settings.xml.rels><?xml version="1.0" encoding="UTF-8" standalone="yes"?><Relationships xmlns="http://schemas.openxmlformats.org/package/2006/relationships"><Relationship TargetMode="External" Target="file:///C:\DOCUME~1\priggie\LOCALS~1\Temp\notesEA312D\WorkInstructionTemplate.dot" Type="http://schemas.openxmlformats.org/officeDocument/2006/relationships/attachedTemplate" Id="rId1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F1C4429ABBE0DC4EBC7D6842245E7B7E" ma:contentTypeName="Document" ma:contentTypeScope="" ma:contentTypeVersion="2" ma:versionID="7e30651c474ceeeb83a8ee74cf257bcc">
  <xsd:schema xmlns:ns2="e1e4ef66-7abd-4ef2-8b29-dd8729c9ebbf" xmlns:p="http://schemas.microsoft.com/office/2006/metadata/properties" xmlns:xs="http://www.w3.org/2001/XMLSchema" xmlns:xsd="http://www.w3.org/2001/XMLSchema" ma:fieldsID="db4055898f56276deb5e156fe0bf0870" ma:root="true" ns2:_="" targetNamespace="http://schemas.microsoft.com/office/2006/metadata/properties">
    <xsd:import namespace="e1e4ef66-7abd-4ef2-8b29-dd8729c9ebbf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e1e4ef66-7abd-4ef2-8b29-dd8729c9ebbf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ns1:datastoreItem xmlns:ns1="http://schemas.openxmlformats.org/officeDocument/2006/customXml" ns1:itemID="{A1CBF474-93D4-4990-A722-067E24F6102A}">
  <ns1:schemaRefs>
    <ns1:schemaRef ns1:uri="http://schemas.microsoft.com/sharepoint/v3/contenttype/forms"/>
  </ns1:schemaRefs>
</ns1:datastoreItem>
</file>

<file path=customXml/itemProps2.xml><?xml version="1.0" encoding="utf-8"?>
<ns1:datastoreItem xmlns:ns1="http://schemas.openxmlformats.org/officeDocument/2006/customXml" ns1:itemID="{087B4EE5-07ED-4B7E-A009-90C6EDBA8EBA}">
  <ns1:schemaRefs>
    <ns1:schemaRef ns1:uri="http://schemas.microsoft.com/internal/obd"/>
  </ns1:schemaRefs>
</ns1:datastoreItem>
</file>

<file path=customXml/itemProps3.xml><?xml version="1.0" encoding="utf-8"?>
<ns1:datastoreItem xmlns:ns1="http://schemas.openxmlformats.org/officeDocument/2006/customXml" ns1:itemID="{CD96BB91-D1AE-4988-9C98-7664F1467D5B}">
  <ns1:schemaRefs>
    <ns1:schemaRef ns1:uri="http://schemas.microsoft.com/office/infopath/2007/PartnerControls"/>
  </ns1:schemaRefs>
</ns1:datastoreItem>
</file>

<file path=customXml/itemProps4.xml><?xml version="1.0" encoding="utf-8"?>
<ns1:datastoreItem xmlns:ns1="http://schemas.openxmlformats.org/officeDocument/2006/customXml" ns1:itemID="{7EAC992C-5CE7-4698-A178-69F088ABD203}">
  <ns1:schemaRefs>
    <ns1:schemaRef ns1:uri="http://schemas.openxmlformats.org/officeDocument/2006/bibliography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WorkInstructionTemplate</properties:Template>
  <properties:Company>Mylan Laboratories</properties:Company>
  <properties:Pages>4</properties:Pages>
  <properties:Words>976</properties:Words>
  <properties:Characters>5566</properties:Characters>
  <properties:Lines>46</properties:Lines>
  <properties:Paragraphs>13</properties:Paragraphs>
  <properties:TotalTime>1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&lt;Title&gt; Performance Qualification Protocol</vt:lpstr>
    </vt:vector>
  </properties:TitlesOfParts>
  <properties:LinksUpToDate>false</properties:LinksUpToDate>
  <properties:CharactersWithSpaces>6529</properties:CharactersWithSpaces>
  <properties:SharedDoc>false</properties:SharedDoc>
  <properties:HLinks>
    <vt:vector baseType="variant" size="54">
      <vt:variant>
        <vt:i4>1638454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_Toc385868664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_Toc11705129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_Toc11705128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_Toc11705127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_Toc11705126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_Toc11705125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_Toc11705124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_Toc11705123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_Toc11705122</vt:lpwstr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2019-06-19T05:22:00Z</dcterms:created>
  <dc:creator>priggie</dc:creator>
  <dc:description/>
  <cp:keywords>Performance Qualification Protocol</cp:keywords>
  <cp:lastModifiedBy>Chaitran Chakilam</cp:lastModifiedBy>
  <cp:lastPrinted>2007-11-01T17:56:00Z</cp:lastPrinted>
  <dcterms:modified xmlns:xsi="http://www.w3.org/2001/XMLSchema-instance" xsi:type="dcterms:W3CDTF">2019-06-19T05:22:00Z</dcterms:modified>
  <cp:revision>2</cp:revision>
  <dc:subject/>
  <dc:title>&lt;Title&gt; Performance Qualification Protocol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Offisync_ProviderInitializationData">
    <vt:lpwstr>https://jive.mylan.com</vt:lpwstr>
  </prop:property>
  <prop:property fmtid="{D5CDD505-2E9C-101B-9397-08002B2CF9AE}" pid="3" name="Jive_VersionGuid">
    <vt:lpwstr>e6a575d8-4b12-40f0-9f1d-975ba90d8a1d</vt:lpwstr>
  </prop:property>
  <prop:property fmtid="{D5CDD505-2E9C-101B-9397-08002B2CF9AE}" pid="4" name="Offisync_UniqueId">
    <vt:lpwstr>75679</vt:lpwstr>
  </prop:property>
  <prop:property fmtid="{D5CDD505-2E9C-101B-9397-08002B2CF9AE}" pid="5" name="Jive_VersionGuid_v2.5">
    <vt:lpwstr/>
  </prop:property>
  <prop:property fmtid="{D5CDD505-2E9C-101B-9397-08002B2CF9AE}" pid="6" name="Jive_LatestUserAccountName">
    <vt:lpwstr>M524355</vt:lpwstr>
  </prop:property>
  <prop:property fmtid="{D5CDD505-2E9C-101B-9397-08002B2CF9AE}" pid="7" name="Offisync_UpdateToken">
    <vt:lpwstr>1</vt:lpwstr>
  </prop:property>
  <prop:property fmtid="{D5CDD505-2E9C-101B-9397-08002B2CF9AE}" pid="8" name="Jive_LatestFileFullName">
    <vt:lpwstr/>
  </prop:property>
  <prop:property fmtid="{D5CDD505-2E9C-101B-9397-08002B2CF9AE}" pid="9" name="Jive_ModifiedButNotPublished">
    <vt:lpwstr/>
  </prop:property>
  <prop:property fmtid="{D5CDD505-2E9C-101B-9397-08002B2CF9AE}" pid="10" name="Offisync_ServerID">
    <vt:lpwstr>377fbd00-b9d1-4358-9de3-43764a5985b4</vt:lpwstr>
  </prop:property>
  <prop:property fmtid="{D5CDD505-2E9C-101B-9397-08002B2CF9AE}" pid="11" name="Jive_PrevVersionNumber">
    <vt:lpwstr/>
  </prop:property>
</prop:Properties>
</file>